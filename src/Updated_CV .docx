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71" w:type="pct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"/>
        <w:gridCol w:w="1985"/>
        <w:gridCol w:w="2436"/>
        <w:gridCol w:w="504"/>
        <w:gridCol w:w="6617"/>
      </w:tblGrid>
      <w:tr w:rsidR="006D409C" w:rsidTr="00607BA2">
        <w:trPr>
          <w:gridBefore w:val="1"/>
          <w:wBefore w:w="142" w:type="dxa"/>
          <w:trHeight w:val="531"/>
        </w:trPr>
        <w:tc>
          <w:tcPr>
            <w:tcW w:w="4421" w:type="dxa"/>
            <w:gridSpan w:val="2"/>
            <w:vMerge w:val="restart"/>
            <w:tcMar>
              <w:left w:w="360" w:type="dxa"/>
            </w:tcMar>
            <w:vAlign w:val="bottom"/>
          </w:tcPr>
          <w:p w:rsidR="006D409C" w:rsidRDefault="006D409C" w:rsidP="005F5F33">
            <w:pPr>
              <w:tabs>
                <w:tab w:val="left" w:pos="990"/>
              </w:tabs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p w:rsidR="006D409C" w:rsidRDefault="002417FC" w:rsidP="00776643">
            <w:pPr>
              <w:pStyle w:val="Heading1"/>
            </w:pPr>
            <w:r>
              <w:t>EDUCATION</w:t>
            </w:r>
          </w:p>
        </w:tc>
      </w:tr>
      <w:tr w:rsidR="006D409C" w:rsidTr="00607BA2">
        <w:trPr>
          <w:gridBefore w:val="1"/>
          <w:wBefore w:w="142" w:type="dxa"/>
          <w:trHeight w:val="1686"/>
        </w:trPr>
        <w:tc>
          <w:tcPr>
            <w:tcW w:w="4421" w:type="dxa"/>
            <w:gridSpan w:val="2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928E2E9" wp14:editId="5095B592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28E2E9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:rsidR="00651BE0" w:rsidRDefault="00651BE0" w:rsidP="00776643">
            <w:pPr>
              <w:rPr>
                <w:b/>
              </w:rPr>
            </w:pPr>
          </w:p>
          <w:p w:rsidR="006D409C" w:rsidRPr="00036450" w:rsidRDefault="002548A1" w:rsidP="00776643">
            <w:pPr>
              <w:rPr>
                <w:b/>
              </w:rPr>
            </w:pPr>
            <w:r>
              <w:rPr>
                <w:b/>
              </w:rPr>
              <w:t>UNIVERSITY OF NIGERIA, NSUKKA</w:t>
            </w:r>
          </w:p>
          <w:p w:rsidR="006D409C" w:rsidRPr="00036450" w:rsidRDefault="002548A1" w:rsidP="00776643">
            <w:pPr>
              <w:pStyle w:val="Date"/>
            </w:pPr>
            <w:r>
              <w:t>2016</w:t>
            </w:r>
            <w:r w:rsidR="006D409C" w:rsidRPr="00036450">
              <w:t xml:space="preserve"> - </w:t>
            </w:r>
            <w:r>
              <w:t>Current</w:t>
            </w:r>
          </w:p>
          <w:p w:rsidR="00665952" w:rsidRDefault="002548A1" w:rsidP="00665952">
            <w:pPr>
              <w:pStyle w:val="ListParagraph"/>
              <w:numPr>
                <w:ilvl w:val="0"/>
                <w:numId w:val="2"/>
              </w:numPr>
              <w:spacing w:before="240"/>
            </w:pPr>
            <w:r>
              <w:t>Bachelor of Agriculture (</w:t>
            </w:r>
            <w:proofErr w:type="spellStart"/>
            <w:r>
              <w:rPr>
                <w:b/>
              </w:rPr>
              <w:t>B.Agric</w:t>
            </w:r>
            <w:proofErr w:type="spellEnd"/>
            <w:r>
              <w:t>) – Soil Science and Land Resource Management</w:t>
            </w:r>
            <w:r w:rsidR="00651BE0">
              <w:t xml:space="preserve"> </w:t>
            </w:r>
          </w:p>
        </w:tc>
      </w:tr>
      <w:tr w:rsidR="006D409C" w:rsidTr="00607BA2">
        <w:trPr>
          <w:trHeight w:val="576"/>
        </w:trPr>
        <w:tc>
          <w:tcPr>
            <w:tcW w:w="4563" w:type="dxa"/>
            <w:gridSpan w:val="3"/>
            <w:vMerge w:val="restart"/>
            <w:tcMar>
              <w:left w:w="360" w:type="dxa"/>
            </w:tcMar>
            <w:vAlign w:val="bottom"/>
          </w:tcPr>
          <w:p w:rsidR="006D409C" w:rsidRPr="005D47DE" w:rsidRDefault="00DE1544" w:rsidP="00F10298">
            <w:pPr>
              <w:pStyle w:val="Title"/>
              <w:jc w:val="left"/>
            </w:pPr>
            <w:r>
              <w:t>UGWUODO CHIOMA .S</w:t>
            </w:r>
          </w:p>
          <w:p w:rsidR="00DE1544" w:rsidRPr="002417FC" w:rsidRDefault="00DE1544" w:rsidP="002417FC">
            <w:pPr>
              <w:pStyle w:val="Subtitle"/>
            </w:pPr>
            <w:r w:rsidRPr="0025010A">
              <w:rPr>
                <w:spacing w:val="0"/>
                <w:w w:val="60"/>
              </w:rPr>
              <w:t>WEB DEVELOPER</w:t>
            </w:r>
            <w:r w:rsidR="00E716FE" w:rsidRPr="0025010A">
              <w:rPr>
                <w:spacing w:val="0"/>
                <w:w w:val="60"/>
              </w:rPr>
              <w:t xml:space="preserve"> </w:t>
            </w:r>
            <w:r w:rsidR="00E716FE" w:rsidRPr="0025010A">
              <w:rPr>
                <w:spacing w:val="0"/>
                <w:w w:val="60"/>
                <w:sz w:val="40"/>
                <w:szCs w:val="40"/>
              </w:rPr>
              <w:t>|</w:t>
            </w:r>
            <w:r w:rsidR="00F10298" w:rsidRPr="0025010A">
              <w:rPr>
                <w:spacing w:val="0"/>
                <w:w w:val="60"/>
              </w:rPr>
              <w:t xml:space="preserve"> REAC</w:t>
            </w:r>
            <w:r w:rsidR="00F10298" w:rsidRPr="0025010A">
              <w:rPr>
                <w:spacing w:val="135"/>
                <w:w w:val="60"/>
              </w:rPr>
              <w:t>T</w:t>
            </w:r>
          </w:p>
          <w:sdt>
            <w:sdtPr>
              <w:id w:val="-1448076370"/>
              <w:placeholder>
                <w:docPart w:val="241831A970354FEB9DE912748CE419EB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837C49" w:rsidP="00277936">
            <w:pPr>
              <w:pStyle w:val="ProfileText"/>
              <w:rPr>
                <w:sz w:val="24"/>
              </w:rPr>
            </w:pPr>
            <w:r w:rsidRPr="00277936">
              <w:rPr>
                <w:sz w:val="24"/>
              </w:rPr>
              <w:t xml:space="preserve">Extremely motivated to </w:t>
            </w:r>
            <w:r w:rsidR="00DE1544" w:rsidRPr="00277936">
              <w:rPr>
                <w:sz w:val="24"/>
              </w:rPr>
              <w:t>constantly grow professionally. I am an intermediate programmer who is looking for a reputable company to intern with possibility of being retained; to enhance my skills and gain more experience and knowledge.</w:t>
            </w:r>
          </w:p>
          <w:p w:rsidR="00277936" w:rsidRDefault="00277936" w:rsidP="00277936">
            <w:pPr>
              <w:pStyle w:val="ProfileText"/>
              <w:rPr>
                <w:sz w:val="24"/>
              </w:rPr>
            </w:pPr>
          </w:p>
          <w:p w:rsidR="00665952" w:rsidRPr="00277936" w:rsidRDefault="00665952" w:rsidP="00277936">
            <w:pPr>
              <w:pStyle w:val="ProfileText"/>
              <w:rPr>
                <w:sz w:val="24"/>
              </w:rPr>
            </w:pPr>
          </w:p>
          <w:sdt>
            <w:sdtPr>
              <w:rPr>
                <w:sz w:val="24"/>
                <w:szCs w:val="24"/>
              </w:rPr>
              <w:id w:val="-1954003311"/>
              <w:placeholder>
                <w:docPart w:val="8C5E9F603249489C9C76B0A5BEBC73C6"/>
              </w:placeholder>
              <w:temporary/>
              <w:showingPlcHdr/>
              <w15:appearance w15:val="hidden"/>
            </w:sdtPr>
            <w:sdtEndPr/>
            <w:sdtContent>
              <w:p w:rsidR="006D409C" w:rsidRPr="00277936" w:rsidRDefault="006D409C" w:rsidP="005D47DE">
                <w:pPr>
                  <w:pStyle w:val="Heading2"/>
                  <w:rPr>
                    <w:sz w:val="24"/>
                    <w:szCs w:val="24"/>
                  </w:rPr>
                </w:pPr>
                <w:r w:rsidRPr="00277936">
                  <w:rPr>
                    <w:rStyle w:val="Heading2Char"/>
                    <w:rFonts w:ascii="Times New Roman" w:hAnsi="Times New Roman" w:cs="Times New Roman"/>
                    <w:b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4"/>
              </w:rPr>
              <w:id w:val="1111563247"/>
              <w:placeholder>
                <w:docPart w:val="00C2356FFF0C4B0CA8B33F2ACFC9FFF9"/>
              </w:placeholder>
              <w:temporary/>
              <w:showingPlcHdr/>
              <w15:appearance w15:val="hidden"/>
            </w:sdtPr>
            <w:sdtEndPr/>
            <w:sdtContent>
              <w:p w:rsidR="006D409C" w:rsidRPr="00277936" w:rsidRDefault="006D409C" w:rsidP="00A75FCE">
                <w:pPr>
                  <w:pStyle w:val="ContactDetails"/>
                  <w:rPr>
                    <w:sz w:val="24"/>
                  </w:rPr>
                </w:pPr>
                <w:r w:rsidRPr="00277936">
                  <w:rPr>
                    <w:b/>
                    <w:sz w:val="24"/>
                  </w:rPr>
                  <w:t>PHONE:</w:t>
                </w:r>
              </w:p>
            </w:sdtContent>
          </w:sdt>
          <w:p w:rsidR="00DE1544" w:rsidRDefault="00DE1544" w:rsidP="00A75FCE">
            <w:pPr>
              <w:pStyle w:val="ContactDetails"/>
              <w:rPr>
                <w:sz w:val="24"/>
              </w:rPr>
            </w:pPr>
            <w:r w:rsidRPr="00277936">
              <w:rPr>
                <w:sz w:val="24"/>
              </w:rPr>
              <w:t>09076242114</w:t>
            </w:r>
          </w:p>
          <w:p w:rsidR="00665952" w:rsidRPr="00277936" w:rsidRDefault="00665952" w:rsidP="00A75FCE">
            <w:pPr>
              <w:pStyle w:val="ContactDetails"/>
              <w:rPr>
                <w:sz w:val="24"/>
              </w:rPr>
            </w:pPr>
          </w:p>
          <w:p w:rsidR="00DE1544" w:rsidRPr="00F10298" w:rsidRDefault="00DE1544" w:rsidP="00A75FCE">
            <w:pPr>
              <w:pStyle w:val="ContactDetails"/>
              <w:rPr>
                <w:b/>
                <w:sz w:val="24"/>
              </w:rPr>
            </w:pPr>
            <w:r w:rsidRPr="00F10298">
              <w:rPr>
                <w:b/>
                <w:sz w:val="24"/>
              </w:rPr>
              <w:t>ADDRESS:</w:t>
            </w:r>
          </w:p>
          <w:p w:rsidR="00B562EB" w:rsidRPr="00277936" w:rsidRDefault="00DE1544" w:rsidP="00A75FCE">
            <w:pPr>
              <w:pStyle w:val="ContactDetails"/>
              <w:rPr>
                <w:sz w:val="24"/>
              </w:rPr>
            </w:pPr>
            <w:r w:rsidRPr="00277936">
              <w:rPr>
                <w:sz w:val="24"/>
              </w:rPr>
              <w:t xml:space="preserve">10/12 Bishop </w:t>
            </w:r>
            <w:proofErr w:type="spellStart"/>
            <w:r w:rsidRPr="00277936">
              <w:rPr>
                <w:sz w:val="24"/>
              </w:rPr>
              <w:t>Onyeabor</w:t>
            </w:r>
            <w:proofErr w:type="spellEnd"/>
            <w:r w:rsidRPr="00277936">
              <w:rPr>
                <w:sz w:val="24"/>
              </w:rPr>
              <w:t xml:space="preserve"> Street GRA, Enugu, Nigeria</w:t>
            </w:r>
          </w:p>
          <w:p w:rsidR="002417FC" w:rsidRPr="00277936" w:rsidRDefault="002417FC" w:rsidP="00A75FCE">
            <w:pPr>
              <w:pStyle w:val="ContactDetails"/>
              <w:rPr>
                <w:sz w:val="24"/>
              </w:rPr>
            </w:pPr>
          </w:p>
          <w:p w:rsidR="006D409C" w:rsidRPr="00277936" w:rsidRDefault="00DE1544" w:rsidP="00A75FCE">
            <w:pPr>
              <w:pStyle w:val="ContactDetails"/>
              <w:rPr>
                <w:b/>
                <w:sz w:val="24"/>
              </w:rPr>
            </w:pPr>
            <w:r w:rsidRPr="00277936">
              <w:rPr>
                <w:b/>
                <w:sz w:val="24"/>
              </w:rPr>
              <w:t>GITHUB:</w:t>
            </w:r>
          </w:p>
          <w:p w:rsidR="00B562EB" w:rsidRDefault="0025010A" w:rsidP="00A75FCE">
            <w:pPr>
              <w:pStyle w:val="ContactDetails"/>
              <w:rPr>
                <w:rStyle w:val="Hyperlink"/>
                <w:sz w:val="24"/>
              </w:rPr>
            </w:pPr>
            <w:hyperlink r:id="rId10" w:history="1">
              <w:r w:rsidR="00DE1544" w:rsidRPr="00277936">
                <w:rPr>
                  <w:rStyle w:val="Hyperlink"/>
                  <w:sz w:val="24"/>
                </w:rPr>
                <w:t>https://github.com/Sheila-a</w:t>
              </w:r>
            </w:hyperlink>
          </w:p>
          <w:p w:rsidR="00665952" w:rsidRPr="00277936" w:rsidRDefault="00665952" w:rsidP="00A75FCE">
            <w:pPr>
              <w:pStyle w:val="ContactDetails"/>
              <w:rPr>
                <w:sz w:val="24"/>
              </w:rPr>
            </w:pPr>
          </w:p>
          <w:sdt>
            <w:sdtPr>
              <w:rPr>
                <w:b/>
                <w:sz w:val="24"/>
              </w:rPr>
              <w:id w:val="-240260293"/>
              <w:placeholder>
                <w:docPart w:val="337DFE7FCB3B4691A1FFEBCFC1526A0E"/>
              </w:placeholder>
              <w:temporary/>
              <w:showingPlcHdr/>
              <w15:appearance w15:val="hidden"/>
            </w:sdtPr>
            <w:sdtEndPr/>
            <w:sdtContent>
              <w:p w:rsidR="006D409C" w:rsidRPr="00277936" w:rsidRDefault="006D409C" w:rsidP="00A75FCE">
                <w:pPr>
                  <w:pStyle w:val="ContactDetails"/>
                  <w:rPr>
                    <w:b/>
                    <w:sz w:val="24"/>
                  </w:rPr>
                </w:pPr>
                <w:r w:rsidRPr="00277936">
                  <w:rPr>
                    <w:b/>
                    <w:sz w:val="24"/>
                  </w:rPr>
                  <w:t>EMAIL:</w:t>
                </w:r>
              </w:p>
            </w:sdtContent>
          </w:sdt>
          <w:p w:rsidR="00B562EB" w:rsidRDefault="0025010A" w:rsidP="00DE1544">
            <w:pPr>
              <w:rPr>
                <w:rStyle w:val="Hyperlink"/>
                <w:sz w:val="24"/>
              </w:rPr>
            </w:pPr>
            <w:hyperlink r:id="rId11" w:history="1">
              <w:r w:rsidR="00DE1544" w:rsidRPr="00277936">
                <w:rPr>
                  <w:rStyle w:val="Hyperlink"/>
                  <w:sz w:val="24"/>
                </w:rPr>
                <w:t>ugwuodo20@gmail.com</w:t>
              </w:r>
            </w:hyperlink>
          </w:p>
          <w:p w:rsidR="00665952" w:rsidRPr="00277936" w:rsidRDefault="00665952" w:rsidP="00DE1544">
            <w:pPr>
              <w:rPr>
                <w:sz w:val="24"/>
              </w:rPr>
            </w:pPr>
          </w:p>
          <w:p w:rsidR="00DE1544" w:rsidRPr="00277936" w:rsidRDefault="00DE1544" w:rsidP="00DE1544">
            <w:pPr>
              <w:rPr>
                <w:b/>
                <w:sz w:val="24"/>
              </w:rPr>
            </w:pPr>
            <w:r w:rsidRPr="00277936">
              <w:rPr>
                <w:b/>
                <w:sz w:val="24"/>
              </w:rPr>
              <w:t>LINKEDIN:</w:t>
            </w:r>
          </w:p>
          <w:p w:rsidR="00DE1544" w:rsidRDefault="0025010A" w:rsidP="00DE1544">
            <w:pPr>
              <w:rPr>
                <w:rStyle w:val="Hyperlink"/>
                <w:sz w:val="24"/>
              </w:rPr>
            </w:pPr>
            <w:hyperlink r:id="rId12" w:history="1">
              <w:r w:rsidR="00DE1544" w:rsidRPr="00277936">
                <w:rPr>
                  <w:rStyle w:val="Hyperlink"/>
                  <w:sz w:val="24"/>
                </w:rPr>
                <w:t>https://www.linkedin.com/in/chioma-ugwuodo-940900217</w:t>
              </w:r>
            </w:hyperlink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0D5607" w:rsidRDefault="000D5607" w:rsidP="00DE1544">
            <w:pPr>
              <w:rPr>
                <w:rStyle w:val="Hyperlink"/>
                <w:sz w:val="24"/>
              </w:rPr>
            </w:pPr>
            <w:r>
              <w:rPr>
                <w:b/>
                <w:sz w:val="24"/>
              </w:rPr>
              <w:t>PORTFOLIO</w:t>
            </w:r>
            <w:r>
              <w:rPr>
                <w:b/>
                <w:sz w:val="24"/>
              </w:rPr>
              <w:t xml:space="preserve">: </w:t>
            </w:r>
          </w:p>
          <w:p w:rsidR="00665952" w:rsidRDefault="000D5607" w:rsidP="00DE1544">
            <w:pPr>
              <w:rPr>
                <w:rStyle w:val="Hyperlink"/>
                <w:sz w:val="24"/>
              </w:rPr>
            </w:pPr>
            <w:hyperlink r:id="rId13" w:history="1">
              <w:r w:rsidRPr="00F353AB">
                <w:rPr>
                  <w:rStyle w:val="Hyperlink"/>
                  <w:sz w:val="24"/>
                </w:rPr>
                <w:t>https://chioma-ugwuodo-portfolio-1.netlify.app/</w:t>
              </w:r>
            </w:hyperlink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0D5607" w:rsidRDefault="000D5607" w:rsidP="00DE1544">
            <w:pPr>
              <w:rPr>
                <w:rStyle w:val="Hyperlink"/>
                <w:sz w:val="24"/>
              </w:rPr>
            </w:pPr>
          </w:p>
          <w:p w:rsidR="002548A1" w:rsidRPr="000D5607" w:rsidRDefault="002548A1" w:rsidP="00DE1544">
            <w:pPr>
              <w:rPr>
                <w:b/>
                <w:sz w:val="32"/>
              </w:rPr>
            </w:pPr>
            <w:r w:rsidRPr="000D5607">
              <w:rPr>
                <w:b/>
                <w:sz w:val="32"/>
              </w:rPr>
              <w:t>ADDITIONAL SKILLS:</w:t>
            </w:r>
          </w:p>
          <w:p w:rsidR="002548A1" w:rsidRPr="000D5607" w:rsidRDefault="002548A1" w:rsidP="002548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5607">
              <w:rPr>
                <w:sz w:val="28"/>
                <w:szCs w:val="28"/>
              </w:rPr>
              <w:t>Attention to Detail</w:t>
            </w:r>
          </w:p>
          <w:p w:rsidR="002548A1" w:rsidRPr="000D5607" w:rsidRDefault="002548A1" w:rsidP="002548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5607">
              <w:rPr>
                <w:sz w:val="28"/>
                <w:szCs w:val="28"/>
              </w:rPr>
              <w:t>Dedicated</w:t>
            </w:r>
          </w:p>
          <w:p w:rsidR="002548A1" w:rsidRPr="000D5607" w:rsidRDefault="002548A1" w:rsidP="002548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5607">
              <w:rPr>
                <w:sz w:val="28"/>
                <w:szCs w:val="28"/>
              </w:rPr>
              <w:t>Team Spirit Oriented</w:t>
            </w:r>
          </w:p>
          <w:p w:rsidR="002548A1" w:rsidRPr="000D5607" w:rsidRDefault="002548A1" w:rsidP="002548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5607">
              <w:rPr>
                <w:sz w:val="28"/>
                <w:szCs w:val="28"/>
              </w:rPr>
              <w:t>Microsoft Word</w:t>
            </w:r>
          </w:p>
          <w:p w:rsidR="002548A1" w:rsidRPr="000D5607" w:rsidRDefault="002548A1" w:rsidP="002548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5607">
              <w:rPr>
                <w:sz w:val="28"/>
                <w:szCs w:val="28"/>
              </w:rPr>
              <w:t>Microsoft Power Point</w:t>
            </w:r>
          </w:p>
          <w:p w:rsidR="000D5607" w:rsidRPr="000D5607" w:rsidRDefault="000D5607" w:rsidP="002548A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5607">
              <w:rPr>
                <w:sz w:val="28"/>
                <w:szCs w:val="28"/>
              </w:rPr>
              <w:t>Writing Skills</w:t>
            </w:r>
          </w:p>
          <w:p w:rsidR="000D5607" w:rsidRDefault="000D5607" w:rsidP="000D5607"/>
          <w:p w:rsidR="000D5607" w:rsidRDefault="000D5607" w:rsidP="000D5607"/>
          <w:p w:rsidR="000D5607" w:rsidRDefault="000D5607" w:rsidP="000D5607">
            <w:bookmarkStart w:id="0" w:name="_GoBack"/>
            <w:bookmarkEnd w:id="0"/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CD89179A75CF47B09C320E701B583D52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665952">
        <w:trPr>
          <w:trHeight w:val="12038"/>
        </w:trPr>
        <w:tc>
          <w:tcPr>
            <w:tcW w:w="4563" w:type="dxa"/>
            <w:gridSpan w:val="3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E2BD01A" wp14:editId="01DB471F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2BD01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:rsidR="00607BA2" w:rsidRDefault="00607BA2" w:rsidP="00776643">
            <w:pPr>
              <w:rPr>
                <w:b/>
                <w:sz w:val="24"/>
              </w:rPr>
            </w:pPr>
          </w:p>
          <w:p w:rsidR="00665952" w:rsidRDefault="00665952" w:rsidP="00776643">
            <w:pPr>
              <w:rPr>
                <w:b/>
                <w:sz w:val="24"/>
              </w:rPr>
            </w:pPr>
          </w:p>
          <w:p w:rsidR="00665952" w:rsidRDefault="00665952" w:rsidP="00776643">
            <w:pPr>
              <w:rPr>
                <w:b/>
                <w:sz w:val="24"/>
              </w:rPr>
            </w:pPr>
          </w:p>
          <w:p w:rsidR="006D409C" w:rsidRPr="00277936" w:rsidRDefault="002417FC" w:rsidP="00776643">
            <w:pPr>
              <w:rPr>
                <w:b/>
                <w:sz w:val="24"/>
              </w:rPr>
            </w:pPr>
            <w:proofErr w:type="spellStart"/>
            <w:r w:rsidRPr="00277936">
              <w:rPr>
                <w:b/>
                <w:sz w:val="24"/>
              </w:rPr>
              <w:t>Hamoye</w:t>
            </w:r>
            <w:proofErr w:type="spellEnd"/>
            <w:r w:rsidR="006D409C" w:rsidRPr="00277936">
              <w:rPr>
                <w:b/>
                <w:sz w:val="24"/>
              </w:rPr>
              <w:t xml:space="preserve"> </w:t>
            </w:r>
            <w:r w:rsidR="006D409C" w:rsidRPr="00277936">
              <w:rPr>
                <w:sz w:val="24"/>
              </w:rPr>
              <w:t xml:space="preserve"> </w:t>
            </w:r>
            <w:r w:rsidRPr="00277936">
              <w:rPr>
                <w:b/>
                <w:sz w:val="24"/>
              </w:rPr>
              <w:t>[Intern]</w:t>
            </w:r>
          </w:p>
          <w:p w:rsidR="002417FC" w:rsidRPr="00277936" w:rsidRDefault="002417FC" w:rsidP="00776643">
            <w:pPr>
              <w:rPr>
                <w:bCs/>
                <w:i/>
                <w:sz w:val="24"/>
              </w:rPr>
            </w:pPr>
            <w:r w:rsidRPr="00277936">
              <w:rPr>
                <w:bCs/>
                <w:i/>
                <w:sz w:val="24"/>
              </w:rPr>
              <w:t>Hamilton, Bermuda</w:t>
            </w:r>
          </w:p>
          <w:p w:rsidR="006D409C" w:rsidRPr="00651BE0" w:rsidRDefault="00277936" w:rsidP="00776643">
            <w:pPr>
              <w:rPr>
                <w:i/>
                <w:sz w:val="20"/>
                <w:szCs w:val="20"/>
              </w:rPr>
            </w:pPr>
            <w:r w:rsidRPr="00651BE0">
              <w:rPr>
                <w:i/>
                <w:sz w:val="20"/>
                <w:szCs w:val="20"/>
              </w:rPr>
              <w:t>Feb</w:t>
            </w:r>
            <w:r w:rsidR="002417FC" w:rsidRPr="00651BE0">
              <w:rPr>
                <w:i/>
                <w:sz w:val="20"/>
                <w:szCs w:val="20"/>
              </w:rPr>
              <w:t xml:space="preserve"> 2022</w:t>
            </w:r>
          </w:p>
          <w:p w:rsidR="002417FC" w:rsidRDefault="002417FC" w:rsidP="002417FC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77936">
              <w:rPr>
                <w:sz w:val="24"/>
              </w:rPr>
              <w:t>Version Control with Git</w:t>
            </w:r>
            <w:r w:rsidR="001D55AD">
              <w:rPr>
                <w:sz w:val="24"/>
              </w:rPr>
              <w:t>.</w:t>
            </w:r>
          </w:p>
          <w:p w:rsidR="00607BA2" w:rsidRDefault="00607BA2" w:rsidP="00651BE0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Practiced and performed repeatedly basic Git terminologies such as branch, checkout, clone, fetch, pull &amp; push,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  <w:p w:rsidR="00651BE0" w:rsidRDefault="00607BA2" w:rsidP="00651BE0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Successfully completed tasks using aforementioned commands.  </w:t>
            </w:r>
          </w:p>
          <w:p w:rsidR="00665952" w:rsidRDefault="00665952" w:rsidP="00665952">
            <w:pPr>
              <w:rPr>
                <w:sz w:val="24"/>
              </w:rPr>
            </w:pPr>
          </w:p>
          <w:p w:rsidR="00665952" w:rsidRPr="00665952" w:rsidRDefault="00665952" w:rsidP="00665952">
            <w:pPr>
              <w:rPr>
                <w:sz w:val="24"/>
              </w:rPr>
            </w:pPr>
          </w:p>
          <w:p w:rsidR="00CB0AFD" w:rsidRPr="00277936" w:rsidRDefault="00CB0AFD" w:rsidP="00CB0AFD">
            <w:pPr>
              <w:rPr>
                <w:b/>
                <w:sz w:val="24"/>
              </w:rPr>
            </w:pPr>
            <w:r w:rsidRPr="00277936">
              <w:rPr>
                <w:b/>
                <w:sz w:val="24"/>
              </w:rPr>
              <w:t xml:space="preserve">ALX, Africa </w:t>
            </w:r>
            <w:r w:rsidRPr="00277936">
              <w:rPr>
                <w:sz w:val="24"/>
              </w:rPr>
              <w:t xml:space="preserve"> </w:t>
            </w:r>
            <w:r w:rsidRPr="00277936">
              <w:rPr>
                <w:b/>
                <w:sz w:val="24"/>
              </w:rPr>
              <w:t>[Intern]</w:t>
            </w:r>
          </w:p>
          <w:p w:rsidR="00CB0AFD" w:rsidRPr="00277936" w:rsidRDefault="00CB0AFD" w:rsidP="00CB0AFD">
            <w:pPr>
              <w:rPr>
                <w:i/>
                <w:sz w:val="24"/>
              </w:rPr>
            </w:pPr>
            <w:r w:rsidRPr="00277936">
              <w:rPr>
                <w:i/>
                <w:sz w:val="24"/>
              </w:rPr>
              <w:t>Nairobi, Kenya</w:t>
            </w:r>
          </w:p>
          <w:p w:rsidR="00CB0AFD" w:rsidRPr="00651BE0" w:rsidRDefault="00CB0AFD" w:rsidP="00CB0AFD">
            <w:pPr>
              <w:rPr>
                <w:i/>
                <w:sz w:val="20"/>
              </w:rPr>
            </w:pPr>
            <w:r w:rsidRPr="00651BE0">
              <w:rPr>
                <w:i/>
                <w:sz w:val="20"/>
              </w:rPr>
              <w:t>Feb 2022–Current</w:t>
            </w:r>
          </w:p>
          <w:p w:rsidR="00CB0AFD" w:rsidRDefault="00CB0AFD" w:rsidP="00CB0AF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651BE0">
              <w:rPr>
                <w:sz w:val="24"/>
              </w:rPr>
              <w:t>Software Engineering (Front End)</w:t>
            </w:r>
          </w:p>
          <w:p w:rsidR="00CB0AFD" w:rsidRDefault="00CB0AFD" w:rsidP="00CB0AF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Performed tasks that involved writing simple programs, System Engineering &amp; </w:t>
            </w:r>
            <w:proofErr w:type="spellStart"/>
            <w:r>
              <w:rPr>
                <w:sz w:val="24"/>
              </w:rPr>
              <w:t>DevOps</w:t>
            </w:r>
            <w:proofErr w:type="spellEnd"/>
            <w:r>
              <w:rPr>
                <w:sz w:val="24"/>
              </w:rPr>
              <w:t xml:space="preserve"> and the Shell.</w:t>
            </w:r>
          </w:p>
          <w:p w:rsidR="00CB0AFD" w:rsidRDefault="00CB0AFD" w:rsidP="00CB0AF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Also was involved in learning use of text editors like </w:t>
            </w:r>
            <w:proofErr w:type="spellStart"/>
            <w:r>
              <w:rPr>
                <w:sz w:val="24"/>
              </w:rPr>
              <w:t>Emacs</w:t>
            </w:r>
            <w:proofErr w:type="spell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vi</w:t>
            </w:r>
            <w:proofErr w:type="gramEnd"/>
            <w:r>
              <w:rPr>
                <w:sz w:val="24"/>
              </w:rPr>
              <w:t xml:space="preserve"> and vim.</w:t>
            </w:r>
            <w:r>
              <w:rPr>
                <w:sz w:val="24"/>
              </w:rPr>
              <w:t xml:space="preserve"> </w:t>
            </w:r>
          </w:p>
          <w:p w:rsidR="00665952" w:rsidRDefault="00665952" w:rsidP="00665952">
            <w:pPr>
              <w:rPr>
                <w:sz w:val="24"/>
              </w:rPr>
            </w:pPr>
          </w:p>
          <w:p w:rsidR="00665952" w:rsidRDefault="00665952" w:rsidP="00665952">
            <w:pPr>
              <w:rPr>
                <w:sz w:val="24"/>
              </w:rPr>
            </w:pPr>
          </w:p>
          <w:p w:rsidR="00665952" w:rsidRPr="00665952" w:rsidRDefault="00665952" w:rsidP="00665952">
            <w:pPr>
              <w:rPr>
                <w:sz w:val="24"/>
              </w:rPr>
            </w:pPr>
          </w:p>
          <w:p w:rsidR="00277936" w:rsidRPr="00277936" w:rsidRDefault="00CB0AFD" w:rsidP="00CB0AF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Freelancer</w:t>
            </w:r>
          </w:p>
          <w:p w:rsidR="00277936" w:rsidRPr="00277936" w:rsidRDefault="00CB0AFD" w:rsidP="00776643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Enugu</w:t>
            </w:r>
            <w:r w:rsidR="00277936" w:rsidRPr="00277936">
              <w:rPr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>Nigeria</w:t>
            </w:r>
          </w:p>
          <w:p w:rsidR="006D409C" w:rsidRPr="00651BE0" w:rsidRDefault="00CB0AFD" w:rsidP="00776643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Jan 2021</w:t>
            </w:r>
            <w:r w:rsidR="006D409C" w:rsidRPr="00651BE0">
              <w:rPr>
                <w:i/>
                <w:sz w:val="20"/>
              </w:rPr>
              <w:t>–</w:t>
            </w:r>
            <w:r w:rsidR="00277936" w:rsidRPr="00651BE0">
              <w:rPr>
                <w:i/>
                <w:sz w:val="20"/>
              </w:rPr>
              <w:t>Current</w:t>
            </w:r>
          </w:p>
          <w:p w:rsidR="006D409C" w:rsidRDefault="00CB0AFD" w:rsidP="00485904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Front End Developer (HTML, CSS, React)</w:t>
            </w:r>
          </w:p>
          <w:p w:rsidR="006D409C" w:rsidRDefault="00CB0AFD" w:rsidP="00CB0AF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Developed different user end products such as mini Business website</w:t>
            </w:r>
            <w:r w:rsidR="00665952">
              <w:rPr>
                <w:sz w:val="24"/>
              </w:rPr>
              <w:t>, tasks of other programs like survey forms, Tribute Page, personal portfolio prototype.</w:t>
            </w:r>
          </w:p>
          <w:p w:rsidR="00665952" w:rsidRDefault="00665952" w:rsidP="00CB0AF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Implemented SRS model and Quality Assurance while testing sites.</w:t>
            </w:r>
          </w:p>
          <w:p w:rsidR="000D5607" w:rsidRDefault="000D5607" w:rsidP="00CB0AF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Learnt Building source codes using NPM and Deployment on Netlify through Git.</w:t>
            </w:r>
          </w:p>
          <w:p w:rsidR="00665952" w:rsidRDefault="00665952" w:rsidP="000D5607">
            <w:pPr>
              <w:pStyle w:val="ListParagraph"/>
              <w:ind w:left="1068"/>
              <w:rPr>
                <w:sz w:val="24"/>
              </w:rPr>
            </w:pPr>
          </w:p>
          <w:p w:rsidR="000D5607" w:rsidRDefault="000D5607" w:rsidP="000D5607">
            <w:pPr>
              <w:pStyle w:val="ListParagraph"/>
              <w:ind w:left="1068"/>
              <w:rPr>
                <w:sz w:val="24"/>
              </w:rPr>
            </w:pPr>
          </w:p>
          <w:p w:rsidR="000D5607" w:rsidRDefault="000D5607" w:rsidP="000D5607">
            <w:pPr>
              <w:pStyle w:val="ListParagraph"/>
              <w:ind w:left="1068"/>
              <w:rPr>
                <w:sz w:val="24"/>
              </w:rPr>
            </w:pPr>
          </w:p>
          <w:p w:rsidR="000D5607" w:rsidRDefault="000D5607" w:rsidP="000D5607">
            <w:pPr>
              <w:pStyle w:val="ListParagraph"/>
              <w:ind w:left="1068"/>
              <w:rPr>
                <w:sz w:val="24"/>
              </w:rPr>
            </w:pPr>
          </w:p>
          <w:p w:rsidR="000D5607" w:rsidRDefault="000D5607" w:rsidP="000D5607">
            <w:pPr>
              <w:pStyle w:val="ListParagraph"/>
              <w:ind w:left="1068"/>
              <w:rPr>
                <w:sz w:val="24"/>
              </w:rPr>
            </w:pPr>
          </w:p>
          <w:p w:rsidR="000D5607" w:rsidRPr="000D5607" w:rsidRDefault="000D5607" w:rsidP="000D5607">
            <w:pPr>
              <w:rPr>
                <w:sz w:val="24"/>
              </w:rPr>
            </w:pPr>
          </w:p>
        </w:tc>
      </w:tr>
      <w:tr w:rsidR="006D409C" w:rsidTr="00607BA2">
        <w:trPr>
          <w:trHeight w:val="440"/>
        </w:trPr>
        <w:tc>
          <w:tcPr>
            <w:tcW w:w="4563" w:type="dxa"/>
            <w:gridSpan w:val="3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B0E0DA93FACE4E19A05686409CAF24A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4374F6">
        <w:trPr>
          <w:trHeight w:val="2160"/>
        </w:trPr>
        <w:tc>
          <w:tcPr>
            <w:tcW w:w="4563" w:type="dxa"/>
            <w:gridSpan w:val="3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6BE6717" wp14:editId="41859F84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BE6717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  <w:tcBorders>
              <w:bottom w:val="nil"/>
            </w:tcBorders>
            <w:vAlign w:val="bottom"/>
          </w:tcPr>
          <w:p w:rsidR="006D409C" w:rsidRDefault="00F10298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1070AFDD" wp14:editId="4E175B78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712470</wp:posOffset>
                  </wp:positionV>
                  <wp:extent cx="4051300" cy="3571240"/>
                  <wp:effectExtent l="0" t="0" r="0" b="0"/>
                  <wp:wrapTight wrapText="bothSides">
                    <wp:wrapPolygon edited="0">
                      <wp:start x="3453" y="346"/>
                      <wp:lineTo x="1422" y="1152"/>
                      <wp:lineTo x="1625" y="1959"/>
                      <wp:lineTo x="10766" y="2420"/>
                      <wp:lineTo x="2031" y="3341"/>
                      <wp:lineTo x="1828" y="4263"/>
                      <wp:lineTo x="3453" y="4263"/>
                      <wp:lineTo x="3453" y="6107"/>
                      <wp:lineTo x="203" y="6337"/>
                      <wp:lineTo x="305" y="7028"/>
                      <wp:lineTo x="10766" y="7950"/>
                      <wp:lineTo x="1625" y="8526"/>
                      <wp:lineTo x="1422" y="9563"/>
                      <wp:lineTo x="3453" y="9794"/>
                      <wp:lineTo x="3453" y="11637"/>
                      <wp:lineTo x="2234" y="11637"/>
                      <wp:lineTo x="2539" y="12559"/>
                      <wp:lineTo x="10766" y="13481"/>
                      <wp:lineTo x="1219" y="13826"/>
                      <wp:lineTo x="1219" y="15094"/>
                      <wp:lineTo x="10766" y="15324"/>
                      <wp:lineTo x="3961" y="16246"/>
                      <wp:lineTo x="1219" y="16707"/>
                      <wp:lineTo x="1219" y="17168"/>
                      <wp:lineTo x="3352" y="19011"/>
                      <wp:lineTo x="3453" y="19011"/>
                      <wp:lineTo x="1930" y="19587"/>
                      <wp:lineTo x="1930" y="19933"/>
                      <wp:lineTo x="3453" y="20624"/>
                      <wp:lineTo x="12696" y="20624"/>
                      <wp:lineTo x="12696" y="19011"/>
                      <wp:lineTo x="13204" y="19011"/>
                      <wp:lineTo x="14524" y="17629"/>
                      <wp:lineTo x="14727" y="16477"/>
                      <wp:lineTo x="14219" y="16246"/>
                      <wp:lineTo x="10766" y="15324"/>
                      <wp:lineTo x="16251" y="15209"/>
                      <wp:lineTo x="16251" y="13711"/>
                      <wp:lineTo x="14321" y="13481"/>
                      <wp:lineTo x="18181" y="12559"/>
                      <wp:lineTo x="18282" y="11292"/>
                      <wp:lineTo x="17368" y="10831"/>
                      <wp:lineTo x="14524" y="9794"/>
                      <wp:lineTo x="14727" y="8642"/>
                      <wp:lineTo x="14219" y="8411"/>
                      <wp:lineTo x="10665" y="7950"/>
                      <wp:lineTo x="9141" y="6107"/>
                      <wp:lineTo x="11579" y="6107"/>
                      <wp:lineTo x="19907" y="4724"/>
                      <wp:lineTo x="20110" y="3226"/>
                      <wp:lineTo x="18790" y="2996"/>
                      <wp:lineTo x="10766" y="2420"/>
                      <wp:lineTo x="17673" y="2420"/>
                      <wp:lineTo x="20009" y="1959"/>
                      <wp:lineTo x="19907" y="346"/>
                      <wp:lineTo x="3453" y="346"/>
                    </wp:wrapPolygon>
                  </wp:wrapTight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D5607" w:rsidTr="00D74EC3">
        <w:trPr>
          <w:gridAfter w:val="3"/>
          <w:wAfter w:w="9557" w:type="dxa"/>
          <w:trHeight w:val="832"/>
        </w:trPr>
        <w:tc>
          <w:tcPr>
            <w:tcW w:w="2127" w:type="dxa"/>
            <w:gridSpan w:val="2"/>
            <w:vAlign w:val="center"/>
          </w:tcPr>
          <w:p w:rsidR="000D5607" w:rsidRDefault="000D5607" w:rsidP="00432290">
            <w:pPr>
              <w:pStyle w:val="Heading1"/>
            </w:pPr>
          </w:p>
        </w:tc>
      </w:tr>
      <w:tr w:rsidR="000D5607" w:rsidTr="00D74EC3">
        <w:trPr>
          <w:gridAfter w:val="3"/>
          <w:wAfter w:w="9557" w:type="dxa"/>
          <w:trHeight w:val="832"/>
        </w:trPr>
        <w:tc>
          <w:tcPr>
            <w:tcW w:w="2127" w:type="dxa"/>
            <w:gridSpan w:val="2"/>
            <w:vAlign w:val="center"/>
          </w:tcPr>
          <w:p w:rsidR="000D5607" w:rsidRDefault="000D5607" w:rsidP="00432290">
            <w:pPr>
              <w:pStyle w:val="Heading1"/>
            </w:pPr>
          </w:p>
        </w:tc>
      </w:tr>
      <w:tr w:rsidR="000D5607" w:rsidTr="00D74EC3">
        <w:trPr>
          <w:gridAfter w:val="3"/>
          <w:wAfter w:w="9557" w:type="dxa"/>
          <w:trHeight w:val="832"/>
        </w:trPr>
        <w:tc>
          <w:tcPr>
            <w:tcW w:w="2127" w:type="dxa"/>
            <w:gridSpan w:val="2"/>
            <w:vAlign w:val="center"/>
          </w:tcPr>
          <w:p w:rsidR="000D5607" w:rsidRDefault="000D5607" w:rsidP="00432290">
            <w:pPr>
              <w:pStyle w:val="Heading1"/>
            </w:pPr>
          </w:p>
        </w:tc>
      </w:tr>
      <w:tr w:rsidR="000D5607" w:rsidTr="00D74EC3">
        <w:trPr>
          <w:gridAfter w:val="3"/>
          <w:wAfter w:w="9557" w:type="dxa"/>
          <w:trHeight w:val="832"/>
        </w:trPr>
        <w:tc>
          <w:tcPr>
            <w:tcW w:w="2127" w:type="dxa"/>
            <w:gridSpan w:val="2"/>
            <w:vAlign w:val="center"/>
          </w:tcPr>
          <w:p w:rsidR="000D5607" w:rsidRDefault="000D5607" w:rsidP="00432290">
            <w:pPr>
              <w:pStyle w:val="Heading1"/>
            </w:pPr>
          </w:p>
        </w:tc>
      </w:tr>
    </w:tbl>
    <w:p w:rsidR="00432290" w:rsidRDefault="00432290" w:rsidP="00432290"/>
    <w:p w:rsidR="00432290" w:rsidRDefault="00432290" w:rsidP="005D47DE"/>
    <w:sectPr w:rsidR="00432290" w:rsidSect="004374F6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10A" w:rsidRDefault="0025010A" w:rsidP="00C51CF5">
      <w:r>
        <w:separator/>
      </w:r>
    </w:p>
  </w:endnote>
  <w:endnote w:type="continuationSeparator" w:id="0">
    <w:p w:rsidR="0025010A" w:rsidRDefault="0025010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10A" w:rsidRDefault="0025010A" w:rsidP="00C51CF5">
      <w:r>
        <w:separator/>
      </w:r>
    </w:p>
  </w:footnote>
  <w:footnote w:type="continuationSeparator" w:id="0">
    <w:p w:rsidR="0025010A" w:rsidRDefault="0025010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C9F811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E2AFD"/>
    <w:multiLevelType w:val="hybridMultilevel"/>
    <w:tmpl w:val="AB5A19C0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0F0EDA"/>
    <w:multiLevelType w:val="hybridMultilevel"/>
    <w:tmpl w:val="B948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D2403"/>
    <w:multiLevelType w:val="hybridMultilevel"/>
    <w:tmpl w:val="A3045136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3F919B2"/>
    <w:multiLevelType w:val="hybridMultilevel"/>
    <w:tmpl w:val="CDDA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2437"/>
    <w:multiLevelType w:val="hybridMultilevel"/>
    <w:tmpl w:val="0D5CF67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00B2E10"/>
    <w:multiLevelType w:val="hybridMultilevel"/>
    <w:tmpl w:val="9620C556"/>
    <w:lvl w:ilvl="0" w:tplc="0409000F">
      <w:start w:val="1"/>
      <w:numFmt w:val="decimal"/>
      <w:lvlText w:val="%1."/>
      <w:lvlJc w:val="left"/>
      <w:pPr>
        <w:ind w:left="1929" w:hanging="360"/>
      </w:pPr>
    </w:lvl>
    <w:lvl w:ilvl="1" w:tplc="04090019" w:tentative="1">
      <w:start w:val="1"/>
      <w:numFmt w:val="lowerLetter"/>
      <w:lvlText w:val="%2."/>
      <w:lvlJc w:val="left"/>
      <w:pPr>
        <w:ind w:left="2649" w:hanging="360"/>
      </w:pPr>
    </w:lvl>
    <w:lvl w:ilvl="2" w:tplc="0409001B" w:tentative="1">
      <w:start w:val="1"/>
      <w:numFmt w:val="lowerRoman"/>
      <w:lvlText w:val="%3."/>
      <w:lvlJc w:val="right"/>
      <w:pPr>
        <w:ind w:left="3369" w:hanging="180"/>
      </w:pPr>
    </w:lvl>
    <w:lvl w:ilvl="3" w:tplc="0409000F" w:tentative="1">
      <w:start w:val="1"/>
      <w:numFmt w:val="decimal"/>
      <w:lvlText w:val="%4."/>
      <w:lvlJc w:val="left"/>
      <w:pPr>
        <w:ind w:left="4089" w:hanging="360"/>
      </w:pPr>
    </w:lvl>
    <w:lvl w:ilvl="4" w:tplc="04090019" w:tentative="1">
      <w:start w:val="1"/>
      <w:numFmt w:val="lowerLetter"/>
      <w:lvlText w:val="%5."/>
      <w:lvlJc w:val="left"/>
      <w:pPr>
        <w:ind w:left="4809" w:hanging="360"/>
      </w:pPr>
    </w:lvl>
    <w:lvl w:ilvl="5" w:tplc="0409001B" w:tentative="1">
      <w:start w:val="1"/>
      <w:numFmt w:val="lowerRoman"/>
      <w:lvlText w:val="%6."/>
      <w:lvlJc w:val="right"/>
      <w:pPr>
        <w:ind w:left="5529" w:hanging="180"/>
      </w:pPr>
    </w:lvl>
    <w:lvl w:ilvl="6" w:tplc="0409000F" w:tentative="1">
      <w:start w:val="1"/>
      <w:numFmt w:val="decimal"/>
      <w:lvlText w:val="%7."/>
      <w:lvlJc w:val="left"/>
      <w:pPr>
        <w:ind w:left="6249" w:hanging="360"/>
      </w:pPr>
    </w:lvl>
    <w:lvl w:ilvl="7" w:tplc="04090019" w:tentative="1">
      <w:start w:val="1"/>
      <w:numFmt w:val="lowerLetter"/>
      <w:lvlText w:val="%8."/>
      <w:lvlJc w:val="left"/>
      <w:pPr>
        <w:ind w:left="6969" w:hanging="360"/>
      </w:pPr>
    </w:lvl>
    <w:lvl w:ilvl="8" w:tplc="0409001B" w:tentative="1">
      <w:start w:val="1"/>
      <w:numFmt w:val="lowerRoman"/>
      <w:lvlText w:val="%9."/>
      <w:lvlJc w:val="right"/>
      <w:pPr>
        <w:ind w:left="768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49"/>
    <w:rsid w:val="000521EF"/>
    <w:rsid w:val="000A545F"/>
    <w:rsid w:val="000D5607"/>
    <w:rsid w:val="000F3BEA"/>
    <w:rsid w:val="0010314C"/>
    <w:rsid w:val="00153B84"/>
    <w:rsid w:val="00196AAB"/>
    <w:rsid w:val="001A4D1A"/>
    <w:rsid w:val="001B0B3D"/>
    <w:rsid w:val="001D55AD"/>
    <w:rsid w:val="002417FC"/>
    <w:rsid w:val="0025010A"/>
    <w:rsid w:val="002548A1"/>
    <w:rsid w:val="00277936"/>
    <w:rsid w:val="003B0DB8"/>
    <w:rsid w:val="00431999"/>
    <w:rsid w:val="00432290"/>
    <w:rsid w:val="004374F6"/>
    <w:rsid w:val="00443E2D"/>
    <w:rsid w:val="00561605"/>
    <w:rsid w:val="00572086"/>
    <w:rsid w:val="00597871"/>
    <w:rsid w:val="005A3891"/>
    <w:rsid w:val="005D47DE"/>
    <w:rsid w:val="005F364E"/>
    <w:rsid w:val="005F5F33"/>
    <w:rsid w:val="00607BA2"/>
    <w:rsid w:val="0062123A"/>
    <w:rsid w:val="00635EF0"/>
    <w:rsid w:val="00646E75"/>
    <w:rsid w:val="00651BE0"/>
    <w:rsid w:val="00663587"/>
    <w:rsid w:val="00665952"/>
    <w:rsid w:val="006D409C"/>
    <w:rsid w:val="00776643"/>
    <w:rsid w:val="00782743"/>
    <w:rsid w:val="00797579"/>
    <w:rsid w:val="007D0F5B"/>
    <w:rsid w:val="00837C49"/>
    <w:rsid w:val="00882E29"/>
    <w:rsid w:val="008F290E"/>
    <w:rsid w:val="00942045"/>
    <w:rsid w:val="00964B9F"/>
    <w:rsid w:val="009F215D"/>
    <w:rsid w:val="00A73BCA"/>
    <w:rsid w:val="00A75FCE"/>
    <w:rsid w:val="00AC5509"/>
    <w:rsid w:val="00AF4EA4"/>
    <w:rsid w:val="00B0669D"/>
    <w:rsid w:val="00B562EB"/>
    <w:rsid w:val="00B90CEF"/>
    <w:rsid w:val="00B95D4D"/>
    <w:rsid w:val="00C51CF5"/>
    <w:rsid w:val="00C70BB1"/>
    <w:rsid w:val="00C93D20"/>
    <w:rsid w:val="00CA407F"/>
    <w:rsid w:val="00CB0AFD"/>
    <w:rsid w:val="00D00A30"/>
    <w:rsid w:val="00D70B7D"/>
    <w:rsid w:val="00D8438A"/>
    <w:rsid w:val="00DC71AE"/>
    <w:rsid w:val="00DE1544"/>
    <w:rsid w:val="00E55D74"/>
    <w:rsid w:val="00E716FE"/>
    <w:rsid w:val="00E774C3"/>
    <w:rsid w:val="00E8541C"/>
    <w:rsid w:val="00E95D09"/>
    <w:rsid w:val="00EA0A24"/>
    <w:rsid w:val="00F10298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hioma-ugwuodo-portfolio-1.netlify.app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chioma-ugwuodo-940900217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gwuodo20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Sheila-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307491228910788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9"/>
                <c:pt idx="0">
                  <c:v>SRS</c:v>
                </c:pt>
                <c:pt idx="1">
                  <c:v>Vim</c:v>
                </c:pt>
                <c:pt idx="2">
                  <c:v>Emacs</c:v>
                </c:pt>
                <c:pt idx="3">
                  <c:v>GitHub</c:v>
                </c:pt>
                <c:pt idx="4">
                  <c:v>Git</c:v>
                </c:pt>
                <c:pt idx="5">
                  <c:v>React</c:v>
                </c:pt>
                <c:pt idx="6">
                  <c:v>JavaScript</c:v>
                </c:pt>
                <c:pt idx="7">
                  <c:v>CSS</c:v>
                </c:pt>
                <c:pt idx="8">
                  <c:v>HTML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0.6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0.6</c:v>
                </c:pt>
                <c:pt idx="6">
                  <c:v>0.3</c:v>
                </c:pt>
                <c:pt idx="7">
                  <c:v>0.9</c:v>
                </c:pt>
                <c:pt idx="8">
                  <c:v>0.9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343281672"/>
        <c:axId val="343291472"/>
      </c:barChart>
      <c:catAx>
        <c:axId val="343281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291472"/>
        <c:crosses val="autoZero"/>
        <c:auto val="1"/>
        <c:lblAlgn val="ctr"/>
        <c:lblOffset val="100"/>
        <c:noMultiLvlLbl val="0"/>
      </c:catAx>
      <c:valAx>
        <c:axId val="34329147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3432816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1831A970354FEB9DE912748CE41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89DFD-845E-457C-985D-3DB95CD7ED1E}"/>
      </w:docPartPr>
      <w:docPartBody>
        <w:p w:rsidR="00F8468B" w:rsidRDefault="00217B3B">
          <w:pPr>
            <w:pStyle w:val="241831A970354FEB9DE912748CE419EB"/>
          </w:pPr>
          <w:r w:rsidRPr="005D47DE">
            <w:t>Profile</w:t>
          </w:r>
        </w:p>
      </w:docPartBody>
    </w:docPart>
    <w:docPart>
      <w:docPartPr>
        <w:name w:val="8C5E9F603249489C9C76B0A5BEBC7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08734-C4FF-4416-AB11-473071EA12FE}"/>
      </w:docPartPr>
      <w:docPartBody>
        <w:p w:rsidR="00F8468B" w:rsidRDefault="00217B3B">
          <w:pPr>
            <w:pStyle w:val="8C5E9F603249489C9C76B0A5BEBC73C6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00C2356FFF0C4B0CA8B33F2ACFC9F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137DC-098E-4870-B706-A0B94A02A19D}"/>
      </w:docPartPr>
      <w:docPartBody>
        <w:p w:rsidR="00F8468B" w:rsidRDefault="00217B3B">
          <w:pPr>
            <w:pStyle w:val="00C2356FFF0C4B0CA8B33F2ACFC9FFF9"/>
          </w:pPr>
          <w:r w:rsidRPr="004D3011">
            <w:t>PHONE:</w:t>
          </w:r>
        </w:p>
      </w:docPartBody>
    </w:docPart>
    <w:docPart>
      <w:docPartPr>
        <w:name w:val="337DFE7FCB3B4691A1FFEBCFC152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0E6B8-06BE-497E-A7C5-1BC4AF7D9424}"/>
      </w:docPartPr>
      <w:docPartBody>
        <w:p w:rsidR="00F8468B" w:rsidRDefault="00217B3B">
          <w:pPr>
            <w:pStyle w:val="337DFE7FCB3B4691A1FFEBCFC1526A0E"/>
          </w:pPr>
          <w:r w:rsidRPr="004D3011">
            <w:t>EMAIL:</w:t>
          </w:r>
        </w:p>
      </w:docPartBody>
    </w:docPart>
    <w:docPart>
      <w:docPartPr>
        <w:name w:val="CD89179A75CF47B09C320E701B583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83B6-8846-477D-8D2A-FF116E03C5DB}"/>
      </w:docPartPr>
      <w:docPartBody>
        <w:p w:rsidR="00F8468B" w:rsidRDefault="00217B3B">
          <w:pPr>
            <w:pStyle w:val="CD89179A75CF47B09C320E701B583D52"/>
          </w:pPr>
          <w:r w:rsidRPr="00036450">
            <w:t>WORK EXPERIENCE</w:t>
          </w:r>
        </w:p>
      </w:docPartBody>
    </w:docPart>
    <w:docPart>
      <w:docPartPr>
        <w:name w:val="B0E0DA93FACE4E19A05686409CAF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46B0B-3F34-45E6-8ED5-2017C486EDD5}"/>
      </w:docPartPr>
      <w:docPartBody>
        <w:p w:rsidR="00F8468B" w:rsidRDefault="00217B3B">
          <w:pPr>
            <w:pStyle w:val="B0E0DA93FACE4E19A05686409CAF24A4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04"/>
    <w:rsid w:val="00217B3B"/>
    <w:rsid w:val="00344818"/>
    <w:rsid w:val="00671014"/>
    <w:rsid w:val="006A1004"/>
    <w:rsid w:val="00842024"/>
    <w:rsid w:val="00F8468B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A1004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B9F1317884DB9ADDACE63C351A92D">
    <w:name w:val="875B9F1317884DB9ADDACE63C351A92D"/>
  </w:style>
  <w:style w:type="paragraph" w:customStyle="1" w:styleId="C3F8F703EAA841C6A097545A36F6E779">
    <w:name w:val="C3F8F703EAA841C6A097545A36F6E779"/>
  </w:style>
  <w:style w:type="paragraph" w:customStyle="1" w:styleId="1A515611494F4C6FB7B8398F79401723">
    <w:name w:val="1A515611494F4C6FB7B8398F79401723"/>
  </w:style>
  <w:style w:type="paragraph" w:customStyle="1" w:styleId="F3C0E510A4004054B6C83E60E0D80423">
    <w:name w:val="F3C0E510A4004054B6C83E60E0D80423"/>
  </w:style>
  <w:style w:type="paragraph" w:customStyle="1" w:styleId="22C0AABD10F949F4A1B8E54052D174F8">
    <w:name w:val="22C0AABD10F949F4A1B8E54052D174F8"/>
  </w:style>
  <w:style w:type="paragraph" w:customStyle="1" w:styleId="DFF6E8A9F9F24312862956DB34ECC8C0">
    <w:name w:val="DFF6E8A9F9F24312862956DB34ECC8C0"/>
  </w:style>
  <w:style w:type="paragraph" w:customStyle="1" w:styleId="A539D0B222B5489993955F51BA18C5C3">
    <w:name w:val="A539D0B222B5489993955F51BA18C5C3"/>
  </w:style>
  <w:style w:type="paragraph" w:customStyle="1" w:styleId="08925336F8634C1F8794C39CBAECCD5C">
    <w:name w:val="08925336F8634C1F8794C39CBAECCD5C"/>
  </w:style>
  <w:style w:type="paragraph" w:customStyle="1" w:styleId="3B788C9C811F49BD8BEFF3362EABF433">
    <w:name w:val="3B788C9C811F49BD8BEFF3362EABF433"/>
  </w:style>
  <w:style w:type="paragraph" w:customStyle="1" w:styleId="D3F1C724585E4ABF9DC58D9404BBD850">
    <w:name w:val="D3F1C724585E4ABF9DC58D9404BBD850"/>
  </w:style>
  <w:style w:type="paragraph" w:customStyle="1" w:styleId="241831A970354FEB9DE912748CE419EB">
    <w:name w:val="241831A970354FEB9DE912748CE419EB"/>
  </w:style>
  <w:style w:type="paragraph" w:customStyle="1" w:styleId="E1D72301D88848E3854467A7F30C6182">
    <w:name w:val="E1D72301D88848E3854467A7F30C6182"/>
  </w:style>
  <w:style w:type="character" w:customStyle="1" w:styleId="Heading2Char">
    <w:name w:val="Heading 2 Char"/>
    <w:basedOn w:val="DefaultParagraphFont"/>
    <w:link w:val="Heading2"/>
    <w:uiPriority w:val="9"/>
    <w:rsid w:val="006A1004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8C5E9F603249489C9C76B0A5BEBC73C6">
    <w:name w:val="8C5E9F603249489C9C76B0A5BEBC73C6"/>
  </w:style>
  <w:style w:type="paragraph" w:customStyle="1" w:styleId="00C2356FFF0C4B0CA8B33F2ACFC9FFF9">
    <w:name w:val="00C2356FFF0C4B0CA8B33F2ACFC9FFF9"/>
  </w:style>
  <w:style w:type="paragraph" w:customStyle="1" w:styleId="2237740062354A56AF48D82BFD7C58E1">
    <w:name w:val="2237740062354A56AF48D82BFD7C58E1"/>
  </w:style>
  <w:style w:type="paragraph" w:customStyle="1" w:styleId="C180FEAD758540EC858306BB9CCB0A06">
    <w:name w:val="C180FEAD758540EC858306BB9CCB0A06"/>
  </w:style>
  <w:style w:type="paragraph" w:customStyle="1" w:styleId="4A3FC37B42384F68926F33CADF0DBF67">
    <w:name w:val="4A3FC37B42384F68926F33CADF0DBF67"/>
  </w:style>
  <w:style w:type="paragraph" w:customStyle="1" w:styleId="337DFE7FCB3B4691A1FFEBCFC1526A0E">
    <w:name w:val="337DFE7FCB3B4691A1FFEBCFC1526A0E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EDBE5AA440CB413A8F9F332989270DC3">
    <w:name w:val="EDBE5AA440CB413A8F9F332989270DC3"/>
  </w:style>
  <w:style w:type="paragraph" w:customStyle="1" w:styleId="CD89179A75CF47B09C320E701B583D52">
    <w:name w:val="CD89179A75CF47B09C320E701B583D52"/>
  </w:style>
  <w:style w:type="paragraph" w:customStyle="1" w:styleId="87FC67B9683B43C1845E30A0309ADF51">
    <w:name w:val="87FC67B9683B43C1845E30A0309ADF51"/>
  </w:style>
  <w:style w:type="paragraph" w:customStyle="1" w:styleId="DDC0CFBE99E546598FE7F68D35E556E6">
    <w:name w:val="DDC0CFBE99E546598FE7F68D35E556E6"/>
  </w:style>
  <w:style w:type="paragraph" w:customStyle="1" w:styleId="E8F6AF0C77A0414A8F1C1598AE45E2D8">
    <w:name w:val="E8F6AF0C77A0414A8F1C1598AE45E2D8"/>
  </w:style>
  <w:style w:type="paragraph" w:customStyle="1" w:styleId="E1A24ABD6256491CA60EE01FA1E740EF">
    <w:name w:val="E1A24ABD6256491CA60EE01FA1E740EF"/>
  </w:style>
  <w:style w:type="paragraph" w:customStyle="1" w:styleId="4BAB2F4B732B47F88C5EA524086AB0AE">
    <w:name w:val="4BAB2F4B732B47F88C5EA524086AB0AE"/>
  </w:style>
  <w:style w:type="paragraph" w:customStyle="1" w:styleId="7D2BE1D2EAC94907ACA5337B6543F699">
    <w:name w:val="7D2BE1D2EAC94907ACA5337B6543F699"/>
  </w:style>
  <w:style w:type="paragraph" w:customStyle="1" w:styleId="CB572C6E5F044850BEED383DC37A1C79">
    <w:name w:val="CB572C6E5F044850BEED383DC37A1C79"/>
  </w:style>
  <w:style w:type="paragraph" w:customStyle="1" w:styleId="D842400926A54B4DA51CB1BE59BAFF61">
    <w:name w:val="D842400926A54B4DA51CB1BE59BAFF61"/>
  </w:style>
  <w:style w:type="paragraph" w:customStyle="1" w:styleId="AAB1B93B75BA4E0780197EA993169708">
    <w:name w:val="AAB1B93B75BA4E0780197EA993169708"/>
  </w:style>
  <w:style w:type="paragraph" w:customStyle="1" w:styleId="B40C2C319B054DA488EB95031E73A09E">
    <w:name w:val="B40C2C319B054DA488EB95031E73A09E"/>
  </w:style>
  <w:style w:type="paragraph" w:customStyle="1" w:styleId="41190449B9DC453C96FA1094852F0AAF">
    <w:name w:val="41190449B9DC453C96FA1094852F0AAF"/>
  </w:style>
  <w:style w:type="paragraph" w:customStyle="1" w:styleId="68C90B897E0847C6BE88345EC178503D">
    <w:name w:val="68C90B897E0847C6BE88345EC178503D"/>
  </w:style>
  <w:style w:type="paragraph" w:customStyle="1" w:styleId="9AB833574BD74306B08E6F9631CAAFBC">
    <w:name w:val="9AB833574BD74306B08E6F9631CAAFBC"/>
  </w:style>
  <w:style w:type="paragraph" w:customStyle="1" w:styleId="FEFD5892374048289201226146420E2F">
    <w:name w:val="FEFD5892374048289201226146420E2F"/>
  </w:style>
  <w:style w:type="paragraph" w:customStyle="1" w:styleId="31A474A4F4A3427A943686E56687C149">
    <w:name w:val="31A474A4F4A3427A943686E56687C149"/>
  </w:style>
  <w:style w:type="paragraph" w:customStyle="1" w:styleId="FED5DA18196F428DBECA8C95B36DA7DA">
    <w:name w:val="FED5DA18196F428DBECA8C95B36DA7DA"/>
  </w:style>
  <w:style w:type="paragraph" w:customStyle="1" w:styleId="2089263096AA45DB8332C39CBEA85100">
    <w:name w:val="2089263096AA45DB8332C39CBEA85100"/>
  </w:style>
  <w:style w:type="paragraph" w:customStyle="1" w:styleId="D4127784C1BE4D508FC27F016A9E0A87">
    <w:name w:val="D4127784C1BE4D508FC27F016A9E0A87"/>
  </w:style>
  <w:style w:type="paragraph" w:customStyle="1" w:styleId="7D59DE67363C43369B7CE6521E0F0316">
    <w:name w:val="7D59DE67363C43369B7CE6521E0F0316"/>
  </w:style>
  <w:style w:type="paragraph" w:customStyle="1" w:styleId="FE4520E5665645FCAC836860FD99BCEF">
    <w:name w:val="FE4520E5665645FCAC836860FD99BCEF"/>
  </w:style>
  <w:style w:type="paragraph" w:customStyle="1" w:styleId="B0E0DA93FACE4E19A05686409CAF24A4">
    <w:name w:val="B0E0DA93FACE4E19A05686409CAF24A4"/>
  </w:style>
  <w:style w:type="paragraph" w:customStyle="1" w:styleId="102F46AB9D8B4A4C8F29D9499A29C72C">
    <w:name w:val="102F46AB9D8B4A4C8F29D9499A29C72C"/>
    <w:rsid w:val="006A1004"/>
  </w:style>
  <w:style w:type="paragraph" w:customStyle="1" w:styleId="EB2D211AB75345C4AA4FCDA5E5D57FF6">
    <w:name w:val="EB2D211AB75345C4AA4FCDA5E5D57FF6"/>
    <w:rsid w:val="006A1004"/>
  </w:style>
  <w:style w:type="paragraph" w:customStyle="1" w:styleId="71E4B8FA140B49468651D3CDB74D8D99">
    <w:name w:val="71E4B8FA140B49468651D3CDB74D8D99"/>
    <w:rsid w:val="00F8468B"/>
  </w:style>
  <w:style w:type="paragraph" w:customStyle="1" w:styleId="FF761119DDFB4F269772AD80406FEBA2">
    <w:name w:val="FF761119DDFB4F269772AD80406FEBA2"/>
    <w:rsid w:val="00F8468B"/>
  </w:style>
  <w:style w:type="paragraph" w:customStyle="1" w:styleId="35F33D9793AD4AFDA5B26687C5900F32">
    <w:name w:val="35F33D9793AD4AFDA5B26687C5900F32"/>
    <w:rsid w:val="00F8468B"/>
  </w:style>
  <w:style w:type="paragraph" w:customStyle="1" w:styleId="6B95D3717486424A91F45825BD93CD6E">
    <w:name w:val="6B95D3717486424A91F45825BD93CD6E"/>
    <w:rsid w:val="00F8468B"/>
  </w:style>
  <w:style w:type="paragraph" w:customStyle="1" w:styleId="0F3651F1EEE841FC8798DE588396B2AC">
    <w:name w:val="0F3651F1EEE841FC8798DE588396B2AC"/>
    <w:rsid w:val="00F84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2022-04-09T14:51:00Z</dcterms:created>
  <dcterms:modified xsi:type="dcterms:W3CDTF">2022-05-16T13:55:00Z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